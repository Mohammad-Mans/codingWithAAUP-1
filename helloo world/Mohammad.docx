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2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7"/>
        <w:gridCol w:w="3764"/>
      </w:tblGrid>
      <w:tr w:rsidR="005314CA" w:rsidRPr="00565B06" w14:paraId="39E2F3CF" w14:textId="77777777" w:rsidTr="00D56BD1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DBCE48F" w14:textId="197045FD" w:rsidR="005314CA" w:rsidRPr="00565B06" w:rsidRDefault="005314CA" w:rsidP="005314CA">
            <w:pPr>
              <w:pStyle w:val="Title"/>
            </w:pPr>
            <w:r>
              <w:t>mohammad</w:t>
            </w:r>
          </w:p>
          <w:p w14:paraId="7298FA38" w14:textId="77777777" w:rsidR="005314CA" w:rsidRPr="00565B06" w:rsidRDefault="005314CA" w:rsidP="005314CA">
            <w:pPr>
              <w:pStyle w:val="Subtitle"/>
            </w:pPr>
            <w:r>
              <w:t>Mansour</w:t>
            </w:r>
          </w:p>
        </w:tc>
        <w:tc>
          <w:tcPr>
            <w:tcW w:w="376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48"/>
              <w:gridCol w:w="3261"/>
              <w:gridCol w:w="339"/>
            </w:tblGrid>
            <w:tr w:rsidR="005314CA" w:rsidRPr="009D0878" w14:paraId="3A65BB3B" w14:textId="77777777" w:rsidTr="008426EA">
              <w:trPr>
                <w:gridBefore w:val="1"/>
                <w:wBefore w:w="548" w:type="dxa"/>
              </w:trPr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6C47EF7" w14:textId="03DE6807" w:rsidR="005314CA" w:rsidRPr="009D0878" w:rsidRDefault="00000000" w:rsidP="005314CA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567FCB1E9444BE1B63AE3CAB436047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5314CA">
                        <w:t>Burqin, Jenin, West Bank</w:t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B47BE8B" w14:textId="77777777" w:rsidR="005314CA" w:rsidRPr="009D0878" w:rsidRDefault="005314CA" w:rsidP="005314CA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57BF7" wp14:editId="51D1979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066A5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314CA" w:rsidRPr="009D0878" w14:paraId="37A22DFA" w14:textId="77777777" w:rsidTr="008426EA">
              <w:trPr>
                <w:gridBefore w:val="1"/>
                <w:wBefore w:w="548" w:type="dxa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15E7D9FE4CC34073B54BCDB82E2D8D5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BCC8D17" w14:textId="2BA41EC7" w:rsidR="005314CA" w:rsidRPr="009D0878" w:rsidRDefault="005314CA" w:rsidP="005314CA">
                      <w:pPr>
                        <w:pStyle w:val="ContactInfo"/>
                      </w:pPr>
                      <w:r>
                        <w:t>+970595695229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214D9036" w14:textId="77777777" w:rsidR="005314CA" w:rsidRPr="009D0878" w:rsidRDefault="005314CA" w:rsidP="005314CA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0B11BD9" wp14:editId="5586432D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48786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314CA" w:rsidRPr="009D0878" w14:paraId="4569762B" w14:textId="77777777" w:rsidTr="008426EA">
              <w:sdt>
                <w:sdtPr>
                  <w:rPr>
                    <w:sz w:val="20"/>
                    <w:szCs w:val="20"/>
                  </w:rPr>
                  <w:alias w:val="Enter email:"/>
                  <w:tag w:val="Enter email:"/>
                  <w:id w:val="-675184368"/>
                  <w:placeholder>
                    <w:docPart w:val="8FCE6FBF726F42A79EF3E6BF6B88A55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09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14:paraId="63CA98CC" w14:textId="5AF71AA4" w:rsidR="005314CA" w:rsidRPr="009D0878" w:rsidRDefault="005314CA" w:rsidP="005314CA">
                      <w:pPr>
                        <w:pStyle w:val="ContactInfo"/>
                      </w:pPr>
                      <w:r>
                        <w:rPr>
                          <w:sz w:val="20"/>
                          <w:szCs w:val="20"/>
                        </w:rPr>
                        <w:t>Mohammad.mans2002@gmail.com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6E54C72A" w14:textId="77777777" w:rsidR="005314CA" w:rsidRPr="009D0878" w:rsidRDefault="005314CA" w:rsidP="005314CA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ACBEC31" wp14:editId="1C30DB49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77D55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CF4796C" w14:textId="77777777" w:rsidR="005314CA" w:rsidRPr="00565B06" w:rsidRDefault="005314CA" w:rsidP="005314CA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7ED1E31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2B0224A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54C6F8D" wp14:editId="20604F9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B88F3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A2065C5" w14:textId="1F072A5F" w:rsidR="000E24AC" w:rsidRPr="00565B06" w:rsidRDefault="00D56BD1" w:rsidP="007850D1">
            <w:pPr>
              <w:pStyle w:val="Heading1"/>
            </w:pPr>
            <w:r>
              <w:t>Objective</w:t>
            </w:r>
          </w:p>
        </w:tc>
      </w:tr>
    </w:tbl>
    <w:p w14:paraId="3EAC1FA8" w14:textId="6E6D7B10" w:rsidR="00A77B4D" w:rsidRPr="00565B06" w:rsidRDefault="00D56BD1" w:rsidP="00D56BD1">
      <w:r w:rsidRPr="00D56BD1">
        <w:t>To secure a challenging position as a software engineer where I can utilize my technical and analytical skills to develop innovative solutions that meet the needs of clients and users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0F13578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C47526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D90AE6" wp14:editId="0683ED4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31CA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73172F2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7DEA42FDCDA44827A6A475CCF8FA4938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4109C11" w14:textId="77777777" w:rsidR="007C0E0E" w:rsidRPr="00565B06" w:rsidRDefault="00F026E0" w:rsidP="00B47E1E">
      <w:pPr>
        <w:pStyle w:val="Heading2"/>
      </w:pPr>
      <w:r>
        <w:t>Computer Systems Engineering</w:t>
      </w:r>
      <w:r w:rsidR="007C0E0E" w:rsidRPr="00565B06">
        <w:t xml:space="preserve"> | </w:t>
      </w:r>
      <w:r>
        <w:rPr>
          <w:rStyle w:val="Emphasis"/>
        </w:rPr>
        <w:t>Arab American University Jenin</w:t>
      </w:r>
    </w:p>
    <w:p w14:paraId="3C403ED3" w14:textId="4DE634D1" w:rsidR="007C0E0E" w:rsidRPr="00725760" w:rsidRDefault="00F026E0" w:rsidP="004F199F">
      <w:pPr>
        <w:pStyle w:val="Heading3"/>
        <w:rPr>
          <w:rFonts w:asciiTheme="minorHAnsi" w:hAnsiTheme="minorHAnsi" w:cstheme="minorHAnsi"/>
          <w:b/>
          <w:bCs/>
        </w:rPr>
      </w:pPr>
      <w:bookmarkStart w:id="0" w:name="_Hlk517183128"/>
      <w:r w:rsidRPr="00725760">
        <w:rPr>
          <w:rFonts w:asciiTheme="minorHAnsi" w:hAnsiTheme="minorHAnsi" w:cstheme="minorHAnsi"/>
          <w:b/>
          <w:bCs/>
        </w:rPr>
        <w:t>oct/20</w:t>
      </w:r>
      <w:r w:rsidR="00F53E2E" w:rsidRPr="00725760">
        <w:rPr>
          <w:rFonts w:asciiTheme="minorHAnsi" w:hAnsiTheme="minorHAnsi" w:cstheme="minorHAnsi"/>
          <w:b/>
          <w:bCs/>
        </w:rPr>
        <w:t>20</w:t>
      </w:r>
      <w:r w:rsidR="007C0E0E" w:rsidRPr="00725760">
        <w:rPr>
          <w:rFonts w:asciiTheme="minorHAnsi" w:hAnsiTheme="minorHAnsi" w:cstheme="minorHAnsi"/>
          <w:b/>
          <w:bCs/>
        </w:rPr>
        <w:t xml:space="preserve"> – </w:t>
      </w:r>
      <w:r w:rsidRPr="00725760">
        <w:rPr>
          <w:rFonts w:asciiTheme="minorHAnsi" w:hAnsiTheme="minorHAnsi" w:cstheme="minorHAnsi"/>
          <w:b/>
          <w:bCs/>
        </w:rPr>
        <w:t>current</w:t>
      </w:r>
      <w:bookmarkEnd w:id="0"/>
    </w:p>
    <w:p w14:paraId="07B6E7DE" w14:textId="42C21B68" w:rsidR="007C0E0E" w:rsidRDefault="00F53E2E" w:rsidP="00F026E0">
      <w:r>
        <w:t>Third</w:t>
      </w:r>
      <w:r w:rsidR="00F026E0" w:rsidRPr="00F026E0">
        <w:t>-year Computer Systems Engineering student (Bachelor Degree)</w:t>
      </w:r>
    </w:p>
    <w:p w14:paraId="6D473C96" w14:textId="64977266" w:rsidR="00031A8B" w:rsidRDefault="00031A8B" w:rsidP="00F026E0">
      <w:r>
        <w:t xml:space="preserve">GPA: </w:t>
      </w:r>
      <w:r w:rsidR="00F53E2E">
        <w:t>3.82</w:t>
      </w:r>
    </w:p>
    <w:p w14:paraId="7B7AC3EB" w14:textId="4A809C7E" w:rsidR="00031A8B" w:rsidRDefault="00031A8B" w:rsidP="00F026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NOV</w:t>
      </w:r>
      <w:r w:rsidRPr="00031A8B">
        <w:rPr>
          <w:b/>
          <w:bCs/>
          <w:sz w:val="24"/>
          <w:szCs w:val="24"/>
        </w:rPr>
        <w:t>/201</w:t>
      </w:r>
      <w:r w:rsidR="00F53E2E">
        <w:rPr>
          <w:b/>
          <w:bCs/>
          <w:sz w:val="24"/>
          <w:szCs w:val="24"/>
        </w:rPr>
        <w:t>9</w:t>
      </w:r>
      <w:r w:rsidRPr="00031A8B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JUN</w:t>
      </w:r>
      <w:r w:rsidRPr="00031A8B">
        <w:rPr>
          <w:b/>
          <w:bCs/>
          <w:sz w:val="24"/>
          <w:szCs w:val="24"/>
        </w:rPr>
        <w:t>/20</w:t>
      </w:r>
      <w:r w:rsidR="00F53E2E">
        <w:rPr>
          <w:b/>
          <w:bCs/>
          <w:sz w:val="24"/>
          <w:szCs w:val="24"/>
        </w:rPr>
        <w:t>20</w:t>
      </w:r>
    </w:p>
    <w:p w14:paraId="6C8E48D3" w14:textId="3ED2811E" w:rsidR="00031A8B" w:rsidRDefault="00031A8B" w:rsidP="00031A8B">
      <w:r>
        <w:t xml:space="preserve">Tawjehi in </w:t>
      </w:r>
      <w:r w:rsidR="00F53E2E">
        <w:t>University School of Academic Education</w:t>
      </w:r>
      <w:r>
        <w:t xml:space="preserve"> </w:t>
      </w:r>
      <w:r w:rsidR="00F53E2E">
        <w:t>(USAE)</w:t>
      </w:r>
    </w:p>
    <w:p w14:paraId="6E2E3F26" w14:textId="7B644E44" w:rsidR="00031A8B" w:rsidRPr="00031A8B" w:rsidRDefault="00031A8B" w:rsidP="00031A8B">
      <w:r>
        <w:t xml:space="preserve">Average: </w:t>
      </w:r>
      <w:r w:rsidR="00F53E2E">
        <w:t>99</w:t>
      </w:r>
      <w:r>
        <w:t>.</w:t>
      </w:r>
      <w:r w:rsidR="00F53E2E">
        <w:t>1</w:t>
      </w:r>
      <w:r>
        <w:t>, Scientific Branch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96606D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EE9E081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E3185F9" wp14:editId="1CED4D25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A0D31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D5678D3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8D9919A842DD4E338AF3A0BD3EE5B9B4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1A20B422" w14:textId="7A19C312" w:rsidR="005E088C" w:rsidRPr="00565B06" w:rsidRDefault="00A956EA" w:rsidP="00B47E1E">
      <w:pPr>
        <w:pStyle w:val="Heading2"/>
      </w:pPr>
      <w:r>
        <w:t>CodeFighters</w:t>
      </w:r>
    </w:p>
    <w:p w14:paraId="73AB29E8" w14:textId="701B9DCF" w:rsidR="005E088C" w:rsidRPr="00725760" w:rsidRDefault="00A956EA" w:rsidP="004F199F">
      <w:pPr>
        <w:pStyle w:val="Heading3"/>
        <w:rPr>
          <w:rFonts w:asciiTheme="minorHAnsi" w:hAnsiTheme="minorHAnsi" w:cstheme="minorHAnsi"/>
          <w:b/>
          <w:bCs/>
        </w:rPr>
      </w:pPr>
      <w:r w:rsidRPr="00725760">
        <w:rPr>
          <w:rFonts w:asciiTheme="minorHAnsi" w:hAnsiTheme="minorHAnsi" w:cstheme="minorHAnsi"/>
          <w:b/>
          <w:bCs/>
        </w:rPr>
        <w:t>M</w:t>
      </w:r>
      <w:r w:rsidR="00725760" w:rsidRPr="00725760">
        <w:rPr>
          <w:rFonts w:asciiTheme="minorHAnsi" w:hAnsiTheme="minorHAnsi" w:cstheme="minorHAnsi"/>
          <w:b/>
          <w:bCs/>
        </w:rPr>
        <w:t>ar</w:t>
      </w:r>
      <w:r w:rsidR="000D61D3" w:rsidRPr="00725760">
        <w:rPr>
          <w:rFonts w:asciiTheme="minorHAnsi" w:hAnsiTheme="minorHAnsi" w:cstheme="minorHAnsi"/>
          <w:b/>
          <w:bCs/>
        </w:rPr>
        <w:t>/20</w:t>
      </w:r>
      <w:r w:rsidRPr="00725760">
        <w:rPr>
          <w:rFonts w:asciiTheme="minorHAnsi" w:hAnsiTheme="minorHAnsi" w:cstheme="minorHAnsi"/>
          <w:b/>
          <w:bCs/>
        </w:rPr>
        <w:t>23</w:t>
      </w:r>
    </w:p>
    <w:p w14:paraId="54FDF10A" w14:textId="56C77DAB" w:rsidR="005E088C" w:rsidRDefault="000D61D3" w:rsidP="00C77B77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0D61D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have participated in </w:t>
      </w:r>
      <w:r w:rsidR="00A956E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CodeFighters</w:t>
      </w:r>
      <w:r w:rsidRPr="000D61D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</w:t>
      </w:r>
      <w:r w:rsidR="00A956E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contest</w:t>
      </w:r>
      <w:r w:rsidR="003F2F8B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that occurred AAUP</w:t>
      </w:r>
      <w:r w:rsidR="00A956E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an</w:t>
      </w:r>
      <w:r w:rsidR="00725760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 got the third place</w:t>
      </w:r>
    </w:p>
    <w:p w14:paraId="7FDA8484" w14:textId="1E37DBC4" w:rsidR="00725760" w:rsidRDefault="00725760" w:rsidP="00C77B77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3B637207" w14:textId="62D527E4" w:rsidR="00725760" w:rsidRDefault="00725760" w:rsidP="00725760">
      <w:pPr>
        <w:pStyle w:val="Heading2"/>
      </w:pPr>
      <w:r>
        <w:t>LogesTechs</w:t>
      </w:r>
    </w:p>
    <w:p w14:paraId="4CFAFB07" w14:textId="172E78F8" w:rsidR="00725760" w:rsidRPr="00725760" w:rsidRDefault="00725760" w:rsidP="00725760">
      <w:pPr>
        <w:pStyle w:val="Heading3"/>
        <w:rPr>
          <w:rFonts w:asciiTheme="minorHAnsi" w:hAnsiTheme="minorHAnsi" w:cstheme="minorHAnsi"/>
          <w:b/>
          <w:bCs/>
        </w:rPr>
      </w:pPr>
      <w:r w:rsidRPr="00725760">
        <w:rPr>
          <w:rFonts w:asciiTheme="minorHAnsi" w:hAnsiTheme="minorHAnsi" w:cstheme="minorHAnsi"/>
          <w:b/>
          <w:bCs/>
        </w:rPr>
        <w:t>JUL/2022 – AUG/2022</w:t>
      </w:r>
    </w:p>
    <w:p w14:paraId="28CB2520" w14:textId="2EE62759" w:rsidR="00725760" w:rsidRDefault="00725760" w:rsidP="00093431">
      <w:pPr>
        <w:pStyle w:val="Heading2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0D61D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have </w:t>
      </w:r>
      <w:r w:rsidR="00093431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learned HTML, CSS and JavaScript from </w:t>
      </w:r>
      <w:r w:rsidR="00093431" w:rsidRPr="00093431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W3Schools</w:t>
      </w:r>
      <w:r w:rsidR="00093431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website </w:t>
      </w:r>
    </w:p>
    <w:p w14:paraId="79D3A22D" w14:textId="623D646A" w:rsidR="00725760" w:rsidRPr="00D56BD1" w:rsidRDefault="00093431" w:rsidP="00D56BD1">
      <w:pPr>
        <w:pStyle w:val="Heading2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built a simple web page that has a login feature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2BCC96D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D14EA9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6B533F2" wp14:editId="0096AA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4BD6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6789A85" w14:textId="77777777" w:rsidR="00143224" w:rsidRPr="00565B06" w:rsidRDefault="000D61D3" w:rsidP="00AD6216">
            <w:pPr>
              <w:pStyle w:val="Heading1"/>
            </w:pPr>
            <w:r>
              <w:t>Professional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380"/>
        <w:gridCol w:w="1260"/>
      </w:tblGrid>
      <w:tr w:rsidR="00143224" w:rsidRPr="00565B06" w14:paraId="16DD50C8" w14:textId="77777777" w:rsidTr="000D61D3">
        <w:tc>
          <w:tcPr>
            <w:tcW w:w="7380" w:type="dxa"/>
          </w:tcPr>
          <w:p w14:paraId="62C47F1D" w14:textId="7926D204" w:rsidR="00143224" w:rsidRPr="00565B06" w:rsidRDefault="00221FA5" w:rsidP="00221FA5">
            <w:pPr>
              <w:pStyle w:val="ListBullet"/>
              <w:spacing w:after="80"/>
            </w:pPr>
            <w:r w:rsidRPr="000D61D3">
              <w:t>C++, Java</w:t>
            </w:r>
            <w:r>
              <w:t xml:space="preserve"> </w:t>
            </w:r>
          </w:p>
          <w:p w14:paraId="2872228F" w14:textId="54A86CF6" w:rsidR="000D61D3" w:rsidRDefault="000D61D3" w:rsidP="00587D6B">
            <w:pPr>
              <w:pStyle w:val="ListBullet"/>
            </w:pPr>
            <w:r w:rsidRPr="000D61D3">
              <w:t xml:space="preserve">CSS, HTML, </w:t>
            </w:r>
            <w:r w:rsidR="00BD11F4" w:rsidRPr="000D61D3">
              <w:t>JavaScript</w:t>
            </w:r>
          </w:p>
          <w:p w14:paraId="3DA4931A" w14:textId="7058126A" w:rsidR="000D61D3" w:rsidRDefault="000D61D3" w:rsidP="000D61D3">
            <w:pPr>
              <w:pStyle w:val="ListBullet"/>
            </w:pPr>
            <w:r w:rsidRPr="000D61D3">
              <w:t>SQL</w:t>
            </w:r>
          </w:p>
          <w:p w14:paraId="62E7FECC" w14:textId="77777777" w:rsidR="000D61D3" w:rsidRDefault="000D61D3" w:rsidP="000D61D3">
            <w:pPr>
              <w:pStyle w:val="ListBullet"/>
            </w:pPr>
            <w:r w:rsidRPr="000D61D3">
              <w:t>Microsoft Office</w:t>
            </w:r>
          </w:p>
          <w:p w14:paraId="6DAC2D66" w14:textId="7DC753D5" w:rsidR="00587D6B" w:rsidRPr="00565B06" w:rsidRDefault="00587D6B" w:rsidP="00587D6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1260" w:type="dxa"/>
            <w:tcMar>
              <w:left w:w="576" w:type="dxa"/>
            </w:tcMar>
          </w:tcPr>
          <w:p w14:paraId="0156A3E9" w14:textId="77777777" w:rsidR="00143224" w:rsidRPr="00565B06" w:rsidRDefault="00143224" w:rsidP="000D61D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3DACCE0" w14:textId="77777777" w:rsidR="00F904FC" w:rsidRPr="00565B06" w:rsidRDefault="00F904FC" w:rsidP="000D61D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2BF2A62A" w14:textId="77777777" w:rsidR="00F904FC" w:rsidRPr="00565B06" w:rsidRDefault="00F904FC" w:rsidP="000D61D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D7F863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370D2FC" w14:textId="16B0F8AD" w:rsidR="00AC7C34" w:rsidRPr="00565B06" w:rsidRDefault="000D61D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E40CF2E" wp14:editId="3758D261">
                      <wp:extent cx="274320" cy="274320"/>
                      <wp:effectExtent l="0" t="0" r="0" b="0"/>
                      <wp:docPr id="8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E4207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xMGgmW8hAAD5zQAADgAA&#10;AAAAAAAAAAAAAAAuAgAAZHJzL2Uyb0RvYy54bWxQSwECLQAUAAYACAAAACEAGGrsh9kAAAADAQAA&#10;DwAAAAAAAAAAAAAAAADJIwAAZHJzL2Rvd25yZXYueG1sUEsFBgAAAAAEAAQA8wAAAM8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" path="m35,l49,2r11,8l67,21r3,14l67,48,60,60,49,67,35,70,21,67,10,60,3,48,,35,3,21,10,10,21,2,35,xe" fillcolor="window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indow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indow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indow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A5AEE94" w14:textId="77777777" w:rsidR="00AC7C34" w:rsidRPr="00565B06" w:rsidRDefault="000D61D3" w:rsidP="00AD6216">
            <w:pPr>
              <w:pStyle w:val="Heading1"/>
            </w:pPr>
            <w:r>
              <w:t>courses</w:t>
            </w:r>
          </w:p>
        </w:tc>
      </w:tr>
    </w:tbl>
    <w:p w14:paraId="77940DB0" w14:textId="5C21BB73" w:rsidR="00587D6B" w:rsidRDefault="000D61D3" w:rsidP="00587D6B">
      <w:pPr>
        <w:pStyle w:val="ListBullet"/>
      </w:pPr>
      <w:r w:rsidRPr="000D61D3">
        <w:t>Complete Java Masterclass by Tim Buchalka</w:t>
      </w:r>
    </w:p>
    <w:p w14:paraId="7CE87B7B" w14:textId="374E8BAD" w:rsidR="00587D6B" w:rsidRDefault="00D56BD1" w:rsidP="00587D6B">
      <w:pPr>
        <w:pStyle w:val="ListBullet"/>
      </w:pPr>
      <w:r>
        <w:t>The Ultimate Data Structures &amp; Algorithms by Mosh Hamedani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0D61D3" w:rsidRPr="00565B06" w14:paraId="39E685CF" w14:textId="77777777" w:rsidTr="00A85F62">
        <w:tc>
          <w:tcPr>
            <w:tcW w:w="725" w:type="dxa"/>
            <w:tcMar>
              <w:right w:w="216" w:type="dxa"/>
            </w:tcMar>
            <w:vAlign w:val="bottom"/>
          </w:tcPr>
          <w:p w14:paraId="09CE6584" w14:textId="77777777" w:rsidR="000D61D3" w:rsidRPr="00565B06" w:rsidRDefault="000D61D3" w:rsidP="00A85F62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F59F77F" wp14:editId="6978AFAB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8C92C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TA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Yq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J1PlM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E19412F" w14:textId="77777777" w:rsidR="000D61D3" w:rsidRPr="00565B06" w:rsidRDefault="000D61D3" w:rsidP="00A85F62">
            <w:pPr>
              <w:pStyle w:val="Heading1"/>
            </w:pPr>
            <w:r>
              <w:t>languages</w:t>
            </w:r>
          </w:p>
        </w:tc>
      </w:tr>
    </w:tbl>
    <w:p w14:paraId="5BA838F4" w14:textId="77777777" w:rsidR="000D61D3" w:rsidRDefault="000D61D3" w:rsidP="000D61D3">
      <w:pPr>
        <w:pStyle w:val="ListBullet"/>
      </w:pPr>
      <w:r>
        <w:t>Arabic (Native)</w:t>
      </w:r>
    </w:p>
    <w:p w14:paraId="5F9DD1EA" w14:textId="25ABD75B" w:rsidR="000D61D3" w:rsidRDefault="000D61D3" w:rsidP="000D61D3">
      <w:pPr>
        <w:pStyle w:val="ListBullet"/>
      </w:pPr>
      <w:r>
        <w:t>English</w:t>
      </w:r>
      <w:r w:rsidR="00C77B77">
        <w:t xml:space="preserve"> </w:t>
      </w:r>
      <w:r>
        <w:t>(2</w:t>
      </w:r>
      <w:r w:rsidRPr="000D61D3">
        <w:rPr>
          <w:vertAlign w:val="superscript"/>
        </w:rPr>
        <w:t>nd</w:t>
      </w:r>
      <w:r>
        <w:t xml:space="preserve"> Language)</w:t>
      </w:r>
    </w:p>
    <w:p w14:paraId="448ADFB7" w14:textId="77777777" w:rsidR="000D61D3" w:rsidRPr="00565B06" w:rsidRDefault="000D61D3" w:rsidP="00316CE4"/>
    <w:sectPr w:rsidR="000D61D3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09E8" w14:textId="77777777" w:rsidR="00C5438A" w:rsidRDefault="00C5438A" w:rsidP="00F534FB">
      <w:pPr>
        <w:spacing w:after="0"/>
      </w:pPr>
      <w:r>
        <w:separator/>
      </w:r>
    </w:p>
  </w:endnote>
  <w:endnote w:type="continuationSeparator" w:id="0">
    <w:p w14:paraId="06D303B8" w14:textId="77777777" w:rsidR="00C5438A" w:rsidRDefault="00C5438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354E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5002" w14:textId="77777777" w:rsidR="00C5438A" w:rsidRDefault="00C5438A" w:rsidP="00F534FB">
      <w:pPr>
        <w:spacing w:after="0"/>
      </w:pPr>
      <w:r>
        <w:separator/>
      </w:r>
    </w:p>
  </w:footnote>
  <w:footnote w:type="continuationSeparator" w:id="0">
    <w:p w14:paraId="2E72C6DB" w14:textId="77777777" w:rsidR="00C5438A" w:rsidRDefault="00C5438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CE0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17B384A" wp14:editId="5F2B3F2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9169A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42B8E5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D43D7"/>
    <w:multiLevelType w:val="hybridMultilevel"/>
    <w:tmpl w:val="9D9A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53EBA"/>
    <w:multiLevelType w:val="hybridMultilevel"/>
    <w:tmpl w:val="8628250C"/>
    <w:lvl w:ilvl="0" w:tplc="C7884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343643">
    <w:abstractNumId w:val="9"/>
  </w:num>
  <w:num w:numId="2" w16cid:durableId="897010785">
    <w:abstractNumId w:val="9"/>
    <w:lvlOverride w:ilvl="0">
      <w:startOverride w:val="1"/>
    </w:lvlOverride>
  </w:num>
  <w:num w:numId="3" w16cid:durableId="1629433351">
    <w:abstractNumId w:val="10"/>
  </w:num>
  <w:num w:numId="4" w16cid:durableId="1524589332">
    <w:abstractNumId w:val="13"/>
  </w:num>
  <w:num w:numId="5" w16cid:durableId="965089751">
    <w:abstractNumId w:val="8"/>
  </w:num>
  <w:num w:numId="6" w16cid:durableId="1052122137">
    <w:abstractNumId w:val="7"/>
  </w:num>
  <w:num w:numId="7" w16cid:durableId="1540777409">
    <w:abstractNumId w:val="6"/>
  </w:num>
  <w:num w:numId="8" w16cid:durableId="245119354">
    <w:abstractNumId w:val="5"/>
  </w:num>
  <w:num w:numId="9" w16cid:durableId="146551972">
    <w:abstractNumId w:val="4"/>
  </w:num>
  <w:num w:numId="10" w16cid:durableId="2121334857">
    <w:abstractNumId w:val="3"/>
  </w:num>
  <w:num w:numId="11" w16cid:durableId="889809625">
    <w:abstractNumId w:val="2"/>
  </w:num>
  <w:num w:numId="12" w16cid:durableId="75329324">
    <w:abstractNumId w:val="1"/>
  </w:num>
  <w:num w:numId="13" w16cid:durableId="2128964101">
    <w:abstractNumId w:val="0"/>
  </w:num>
  <w:num w:numId="14" w16cid:durableId="952204362">
    <w:abstractNumId w:val="12"/>
  </w:num>
  <w:num w:numId="15" w16cid:durableId="563488076">
    <w:abstractNumId w:val="11"/>
  </w:num>
  <w:num w:numId="16" w16cid:durableId="169806651">
    <w:abstractNumId w:val="14"/>
  </w:num>
  <w:num w:numId="17" w16cid:durableId="1359354878">
    <w:abstractNumId w:val="9"/>
  </w:num>
  <w:num w:numId="18" w16cid:durableId="8903817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E0"/>
    <w:rsid w:val="00002750"/>
    <w:rsid w:val="00004D4E"/>
    <w:rsid w:val="00011895"/>
    <w:rsid w:val="00013818"/>
    <w:rsid w:val="00024730"/>
    <w:rsid w:val="00031A8B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3431"/>
    <w:rsid w:val="00096203"/>
    <w:rsid w:val="000A0229"/>
    <w:rsid w:val="000D61D3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44E4"/>
    <w:rsid w:val="001E08A4"/>
    <w:rsid w:val="001E782C"/>
    <w:rsid w:val="0020735F"/>
    <w:rsid w:val="002146F8"/>
    <w:rsid w:val="00215593"/>
    <w:rsid w:val="00217917"/>
    <w:rsid w:val="00221FA5"/>
    <w:rsid w:val="002372E8"/>
    <w:rsid w:val="0023768B"/>
    <w:rsid w:val="0025163F"/>
    <w:rsid w:val="00254330"/>
    <w:rsid w:val="00260F01"/>
    <w:rsid w:val="00272BAE"/>
    <w:rsid w:val="00275C94"/>
    <w:rsid w:val="00277638"/>
    <w:rsid w:val="0028164F"/>
    <w:rsid w:val="002823BE"/>
    <w:rsid w:val="00297ED0"/>
    <w:rsid w:val="002A4EDA"/>
    <w:rsid w:val="002B0D11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3F2F8B"/>
    <w:rsid w:val="00403149"/>
    <w:rsid w:val="004037EF"/>
    <w:rsid w:val="00405BAD"/>
    <w:rsid w:val="004113D8"/>
    <w:rsid w:val="00414F56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0230"/>
    <w:rsid w:val="004E2794"/>
    <w:rsid w:val="004E77A5"/>
    <w:rsid w:val="004F1057"/>
    <w:rsid w:val="004F199F"/>
    <w:rsid w:val="005106C0"/>
    <w:rsid w:val="005247B7"/>
    <w:rsid w:val="005314CA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7D6B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2C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25760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26E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956EA"/>
    <w:rsid w:val="00AA04BD"/>
    <w:rsid w:val="00AA276C"/>
    <w:rsid w:val="00AB673E"/>
    <w:rsid w:val="00AC0A06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11F4"/>
    <w:rsid w:val="00BD2DD6"/>
    <w:rsid w:val="00BD55EE"/>
    <w:rsid w:val="00C3233C"/>
    <w:rsid w:val="00C3763A"/>
    <w:rsid w:val="00C5438A"/>
    <w:rsid w:val="00C60281"/>
    <w:rsid w:val="00C779DA"/>
    <w:rsid w:val="00C77B77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56BD1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26E0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3E2E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34920"/>
  <w15:chartTrackingRefBased/>
  <w15:docId w15:val="{BA75D6CB-5EEA-45B9-A74C-70026CCA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0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salam%20Mansour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EA42FDCDA44827A6A475CCF8FA4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3BC2A-9B31-4822-A6D2-D39675640CDF}"/>
      </w:docPartPr>
      <w:docPartBody>
        <w:p w:rsidR="00431377" w:rsidRDefault="00E46D15">
          <w:pPr>
            <w:pStyle w:val="7DEA42FDCDA44827A6A475CCF8FA4938"/>
          </w:pPr>
          <w:r w:rsidRPr="00565B06">
            <w:t>Education</w:t>
          </w:r>
        </w:p>
      </w:docPartBody>
    </w:docPart>
    <w:docPart>
      <w:docPartPr>
        <w:name w:val="8D9919A842DD4E338AF3A0BD3EE5B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12367-38C3-4471-BCC4-4D417567C3EB}"/>
      </w:docPartPr>
      <w:docPartBody>
        <w:p w:rsidR="00431377" w:rsidRDefault="00E46D15">
          <w:pPr>
            <w:pStyle w:val="8D9919A842DD4E338AF3A0BD3EE5B9B4"/>
          </w:pPr>
          <w:r w:rsidRPr="00565B06">
            <w:t>Experience</w:t>
          </w:r>
        </w:p>
      </w:docPartBody>
    </w:docPart>
    <w:docPart>
      <w:docPartPr>
        <w:name w:val="F567FCB1E9444BE1B63AE3CAB4360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57DC7-CBB9-4713-855C-2C97D91E891C}"/>
      </w:docPartPr>
      <w:docPartBody>
        <w:p w:rsidR="00B14390" w:rsidRDefault="00E27CB2" w:rsidP="00E27CB2">
          <w:pPr>
            <w:pStyle w:val="F567FCB1E9444BE1B63AE3CAB4360473"/>
          </w:pPr>
          <w:r w:rsidRPr="009D0878">
            <w:t>Address</w:t>
          </w:r>
        </w:p>
      </w:docPartBody>
    </w:docPart>
    <w:docPart>
      <w:docPartPr>
        <w:name w:val="15E7D9FE4CC34073B54BCDB82E2D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D773C-4D2B-4C99-BA72-F54B819F92CB}"/>
      </w:docPartPr>
      <w:docPartBody>
        <w:p w:rsidR="00B14390" w:rsidRDefault="00E27CB2" w:rsidP="00E27CB2">
          <w:pPr>
            <w:pStyle w:val="15E7D9FE4CC34073B54BCDB82E2D8D52"/>
          </w:pPr>
          <w:r w:rsidRPr="009D0878">
            <w:t>Phone</w:t>
          </w:r>
        </w:p>
      </w:docPartBody>
    </w:docPart>
    <w:docPart>
      <w:docPartPr>
        <w:name w:val="8FCE6FBF726F42A79EF3E6BF6B88A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28C45-EEEF-4A85-B51C-E1A49394E25B}"/>
      </w:docPartPr>
      <w:docPartBody>
        <w:p w:rsidR="00B14390" w:rsidRDefault="00E27CB2" w:rsidP="00E27CB2">
          <w:pPr>
            <w:pStyle w:val="8FCE6FBF726F42A79EF3E6BF6B88A55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15"/>
    <w:rsid w:val="004157E4"/>
    <w:rsid w:val="00431377"/>
    <w:rsid w:val="00757618"/>
    <w:rsid w:val="007B187D"/>
    <w:rsid w:val="00B14390"/>
    <w:rsid w:val="00CC7B55"/>
    <w:rsid w:val="00E27CB2"/>
    <w:rsid w:val="00E4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5BBD1969EE4132B1B576DF9E9F2E0D">
    <w:name w:val="335BBD1969EE4132B1B576DF9E9F2E0D"/>
    <w:rsid w:val="00B14390"/>
  </w:style>
  <w:style w:type="paragraph" w:customStyle="1" w:styleId="6C974E676D064ACAA822E6576A44DEBE">
    <w:name w:val="6C974E676D064ACAA822E6576A44DEBE"/>
    <w:rsid w:val="00B14390"/>
  </w:style>
  <w:style w:type="paragraph" w:customStyle="1" w:styleId="6A14F2F85040478695DC744759EDDCA1">
    <w:name w:val="6A14F2F85040478695DC744759EDDCA1"/>
    <w:rsid w:val="00B14390"/>
  </w:style>
  <w:style w:type="paragraph" w:customStyle="1" w:styleId="BF21CD3242A04639BC0992A182D3469D">
    <w:name w:val="BF21CD3242A04639BC0992A182D3469D"/>
    <w:rsid w:val="00B14390"/>
  </w:style>
  <w:style w:type="paragraph" w:customStyle="1" w:styleId="C45D95089617476DB1687F000085EDFF">
    <w:name w:val="C45D95089617476DB1687F000085EDFF"/>
    <w:rsid w:val="00B14390"/>
  </w:style>
  <w:style w:type="paragraph" w:customStyle="1" w:styleId="7606BE7B17E84D06981E10F780CD0E1F">
    <w:name w:val="7606BE7B17E84D06981E10F780CD0E1F"/>
    <w:rsid w:val="00B14390"/>
  </w:style>
  <w:style w:type="paragraph" w:customStyle="1" w:styleId="7DEA42FDCDA44827A6A475CCF8FA4938">
    <w:name w:val="7DEA42FDCDA44827A6A475CCF8FA493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567FCB1E9444BE1B63AE3CAB4360473">
    <w:name w:val="F567FCB1E9444BE1B63AE3CAB4360473"/>
    <w:rsid w:val="00E27CB2"/>
  </w:style>
  <w:style w:type="paragraph" w:customStyle="1" w:styleId="15E7D9FE4CC34073B54BCDB82E2D8D52">
    <w:name w:val="15E7D9FE4CC34073B54BCDB82E2D8D52"/>
    <w:rsid w:val="00E27CB2"/>
  </w:style>
  <w:style w:type="paragraph" w:customStyle="1" w:styleId="8FCE6FBF726F42A79EF3E6BF6B88A553">
    <w:name w:val="8FCE6FBF726F42A79EF3E6BF6B88A553"/>
    <w:rsid w:val="00E27CB2"/>
  </w:style>
  <w:style w:type="paragraph" w:customStyle="1" w:styleId="8D9919A842DD4E338AF3A0BD3EE5B9B4">
    <w:name w:val="8D9919A842DD4E338AF3A0BD3EE5B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Burqin, Jenin, West Bank</CompanyAddress>
  <CompanyPhone>+970595695229</CompanyPhone>
  <CompanyFax/>
  <CompanyEmail>Mohammad.mans2002@gmail.com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84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Abdulsalam Mansour</dc:creator>
  <cp:keywords/>
  <dc:description/>
  <cp:lastModifiedBy>Mohammed Mansour</cp:lastModifiedBy>
  <cp:revision>9</cp:revision>
  <cp:lastPrinted>2018-04-26T22:56:00Z</cp:lastPrinted>
  <dcterms:created xsi:type="dcterms:W3CDTF">2023-03-25T21:34:00Z</dcterms:created>
  <dcterms:modified xsi:type="dcterms:W3CDTF">2023-03-25T22:28:00Z</dcterms:modified>
  <cp:category/>
  <cp:contentStatus/>
</cp:coreProperties>
</file>